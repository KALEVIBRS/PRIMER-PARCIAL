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6"/>
        <w:gridCol w:w="6736"/>
      </w:tblGrid>
      <w:tr w:rsidR="00125AB1" w:rsidRPr="006658C4" w14:paraId="718E77E2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0B072ABE" w14:textId="77777777" w:rsidR="00125AB1" w:rsidRPr="006658C4" w:rsidRDefault="003405D0" w:rsidP="00E96C92">
            <w:pPr>
              <w:pStyle w:val="Iniciales"/>
              <w:rPr>
                <w:noProof/>
              </w:rPr>
            </w:pPr>
            <w:sdt>
              <w:sdtPr>
                <w:rPr>
                  <w:noProof/>
                </w:rPr>
                <w:alias w:val="Iniciales:"/>
                <w:tag w:val="Iniciales:"/>
                <w:id w:val="477349409"/>
                <w:placeholder>
                  <w:docPart w:val="7548C2E1F5F44AD2A184E9A48CDCB74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6C92">
                  <w:rPr>
                    <w:noProof/>
                    <w:lang w:bidi="es-ES"/>
                  </w:rPr>
                  <w:t>SN</w:t>
                </w:r>
              </w:sdtContent>
            </w:sdt>
          </w:p>
          <w:p w14:paraId="2CFF7E03" w14:textId="77777777" w:rsidR="00125AB1" w:rsidRPr="006658C4" w:rsidRDefault="003405D0" w:rsidP="00125AB1">
            <w:pPr>
              <w:pStyle w:val="Ttulo3"/>
              <w:rPr>
                <w:noProof/>
              </w:rPr>
            </w:pPr>
            <w:sdt>
              <w:sdtPr>
                <w:rPr>
                  <w:noProof/>
                </w:rPr>
                <w:alias w:val="Contacto:"/>
                <w:tag w:val="Contacto:"/>
                <w:id w:val="133533816"/>
                <w:placeholder>
                  <w:docPart w:val="3E66189832BB480E85BD3916779FAAB3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Contacto</w:t>
                </w:r>
              </w:sdtContent>
            </w:sdt>
          </w:p>
          <w:p w14:paraId="6091FB66" w14:textId="1E6A46B5" w:rsidR="00125AB1" w:rsidRPr="006658C4" w:rsidRDefault="007E14FE" w:rsidP="00125AB1">
            <w:pPr>
              <w:rPr>
                <w:noProof/>
              </w:rPr>
            </w:pPr>
            <w:r>
              <w:rPr>
                <w:noProof/>
              </w:rPr>
              <w:t xml:space="preserve">Villas de la laguna </w:t>
            </w:r>
          </w:p>
          <w:p w14:paraId="5B666EBD" w14:textId="12730D5E" w:rsidR="00125AB1" w:rsidRPr="006658C4" w:rsidRDefault="007E14FE" w:rsidP="00125AB1">
            <w:pPr>
              <w:rPr>
                <w:noProof/>
              </w:rPr>
            </w:pPr>
            <w:r>
              <w:rPr>
                <w:noProof/>
              </w:rPr>
              <w:t>Estado de mexico 55615</w:t>
            </w:r>
          </w:p>
          <w:p w14:paraId="03B33E14" w14:textId="499AC719" w:rsidR="00125AB1" w:rsidRPr="006658C4" w:rsidRDefault="007E14FE" w:rsidP="00125AB1">
            <w:pPr>
              <w:rPr>
                <w:noProof/>
              </w:rPr>
            </w:pPr>
            <w:r>
              <w:rPr>
                <w:noProof/>
              </w:rPr>
              <w:t>kalevireyes@gmail.com</w:t>
            </w:r>
          </w:p>
          <w:p w14:paraId="0E612A95" w14:textId="7E003BDD" w:rsidR="00125AB1" w:rsidRPr="006658C4" w:rsidRDefault="007E14FE" w:rsidP="00125AB1">
            <w:pPr>
              <w:rPr>
                <w:noProof/>
              </w:rPr>
            </w:pPr>
            <w:r>
              <w:rPr>
                <w:noProof/>
              </w:rPr>
              <w:t>5521782644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6"/>
            </w:tblGrid>
            <w:tr w:rsidR="00125AB1" w:rsidRPr="006658C4" w14:paraId="4FAA90FD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40AB5B23" w14:textId="13AED40D" w:rsidR="00125AB1" w:rsidRPr="003A05FE" w:rsidRDefault="003405D0" w:rsidP="00E96C92">
                  <w:pPr>
                    <w:pStyle w:val="Ttulo1"/>
                    <w:outlineLvl w:val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su nombre:"/>
                      <w:tag w:val="Escriba su nombre:"/>
                      <w:id w:val="-1312861891"/>
                      <w:placeholder>
                        <w:docPart w:val="F9C67FFA1EB841FA8AE177343613B7B9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E14FE">
                        <w:rPr>
                          <w:noProof/>
                        </w:rPr>
                        <w:t>METZI KALEVI REYES TREJO</w:t>
                      </w:r>
                    </w:sdtContent>
                  </w:sdt>
                </w:p>
                <w:p w14:paraId="08D432B9" w14:textId="1A80CC8C" w:rsidR="00125AB1" w:rsidRPr="006658C4" w:rsidRDefault="003405D0" w:rsidP="00C56A6F">
                  <w:pPr>
                    <w:pStyle w:val="Ttulo2"/>
                    <w:outlineLvl w:val="1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Escriba la profesión o el sector:"/>
                      <w:tag w:val="Escriba la profesión o el sector:"/>
                      <w:id w:val="-596704785"/>
                      <w:placeholder>
                        <w:docPart w:val="E11BA9C386684CA0ADD1D502BDB6CBB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E14FE">
                        <w:rPr>
                          <w:noProof/>
                        </w:rPr>
                        <w:t>contador publico</w:t>
                      </w:r>
                    </w:sdtContent>
                  </w:sdt>
                  <w:r w:rsidR="00125981">
                    <w:rPr>
                      <w:noProof/>
                      <w:lang w:bidi="es-ES"/>
                    </w:rPr>
                    <w:t xml:space="preserve"> | </w:t>
                  </w:r>
                  <w:sdt>
                    <w:sdtPr>
                      <w:rPr>
                        <w:noProof/>
                      </w:rPr>
                      <w:alias w:val="Vínculo a otras propiedades en línea:"/>
                      <w:tag w:val="Vínculo a otras propiedades en línea:"/>
                      <w:id w:val="1480037238"/>
                      <w:placeholder>
                        <w:docPart w:val="80225B4D5A25422AB133717FAC8D423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E14FE">
                        <w:rPr>
                          <w:noProof/>
                        </w:rPr>
                        <w:t>kale.vibrs</w:t>
                      </w:r>
                    </w:sdtContent>
                  </w:sdt>
                </w:p>
              </w:tc>
            </w:tr>
          </w:tbl>
          <w:sdt>
            <w:sdtPr>
              <w:rPr>
                <w:noProof/>
              </w:rPr>
              <w:alias w:val="Escriba el nombre del destinatario:"/>
              <w:tag w:val="Escriba el nombre del destinatario:"/>
              <w:id w:val="-1172632310"/>
              <w:placeholder>
                <w:docPart w:val="9D386D576E3240229A5A853EB61E54C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5D891313" w14:textId="4CD8BA10" w:rsidR="00125AB1" w:rsidRPr="00125981" w:rsidRDefault="007E14FE" w:rsidP="00125981">
                <w:pPr>
                  <w:pStyle w:val="Ttulo3"/>
                  <w:rPr>
                    <w:noProof/>
                  </w:rPr>
                </w:pPr>
                <w:r>
                  <w:rPr>
                    <w:noProof/>
                  </w:rPr>
                  <w:t>lic. alfredo piña</w:t>
                </w:r>
              </w:p>
            </w:sdtContent>
          </w:sdt>
          <w:p w14:paraId="6EAD9F95" w14:textId="3D318315" w:rsidR="00125AB1" w:rsidRPr="006658C4" w:rsidRDefault="005666E8" w:rsidP="00125AB1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322A627" wp14:editId="634CCE37">
                      <wp:simplePos x="0" y="0"/>
                      <wp:positionH relativeFrom="column">
                        <wp:posOffset>-2395855</wp:posOffset>
                      </wp:positionH>
                      <wp:positionV relativeFrom="paragraph">
                        <wp:posOffset>-2679065</wp:posOffset>
                      </wp:positionV>
                      <wp:extent cx="6665965" cy="1810512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65" cy="1810512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D6E68" id="Grupo 1" o:spid="_x0000_s1026" style="position:absolute;margin-left:-188.65pt;margin-top:-210.95pt;width:524.9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7E14FE">
              <w:rPr>
                <w:noProof/>
              </w:rPr>
              <w:t>gerente ventas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C17555">
              <w:rPr>
                <w:noProof/>
              </w:rPr>
              <w:t>despacho contable s.a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C17555">
              <w:rPr>
                <w:noProof/>
              </w:rPr>
              <w:t>polanco</w:t>
            </w:r>
            <w:r w:rsidR="00125AB1" w:rsidRPr="006658C4">
              <w:rPr>
                <w:noProof/>
                <w:lang w:bidi="es-ES"/>
              </w:rPr>
              <w:t xml:space="preserve"> • </w:t>
            </w:r>
            <w:r w:rsidR="00C17555">
              <w:rPr>
                <w:noProof/>
              </w:rPr>
              <w:t>ciudad de mexico</w:t>
            </w:r>
          </w:p>
          <w:p w14:paraId="15D0159C" w14:textId="513632DE" w:rsidR="00125AB1" w:rsidRPr="006658C4" w:rsidRDefault="007E14FE" w:rsidP="00125AB1">
            <w:pPr>
              <w:pStyle w:val="Fecha"/>
              <w:rPr>
                <w:noProof/>
              </w:rPr>
            </w:pPr>
            <w:r>
              <w:rPr>
                <w:noProof/>
              </w:rPr>
              <w:t>09- Septiembre- 2025</w:t>
            </w:r>
          </w:p>
          <w:p w14:paraId="6AD9CC86" w14:textId="4F80311C" w:rsidR="00125AB1" w:rsidRPr="006658C4" w:rsidRDefault="00125AB1" w:rsidP="00125AB1">
            <w:pPr>
              <w:pStyle w:val="Saludo"/>
              <w:rPr>
                <w:noProof/>
              </w:rPr>
            </w:pPr>
            <w:r w:rsidRPr="006658C4">
              <w:rPr>
                <w:noProof/>
                <w:lang w:bidi="es-ES"/>
              </w:rPr>
              <w:t xml:space="preserve">Estimado/a </w:t>
            </w:r>
            <w:sdt>
              <w:sdtPr>
                <w:rPr>
                  <w:noProof/>
                </w:rPr>
                <w:alias w:val="Escriba el nombre del destinatario:"/>
                <w:tag w:val="Escriba el nombre del destinatario:"/>
                <w:id w:val="-1139955490"/>
                <w:placeholder>
                  <w:docPart w:val="FA2A71355A1249F2AB503386DE41F65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7E14FE">
                  <w:rPr>
                    <w:noProof/>
                  </w:rPr>
                  <w:t>lic. alfredo piña</w:t>
                </w:r>
              </w:sdtContent>
            </w:sdt>
            <w:r w:rsidRPr="006658C4">
              <w:rPr>
                <w:noProof/>
                <w:lang w:bidi="es-ES"/>
              </w:rPr>
              <w:t>:</w:t>
            </w:r>
          </w:p>
          <w:p w14:paraId="1D4CF459" w14:textId="5539033D" w:rsidR="00125AB1" w:rsidRDefault="00C17555" w:rsidP="00C17555">
            <w:pPr>
              <w:rPr>
                <w:noProof/>
              </w:rPr>
            </w:pPr>
            <w:r>
              <w:rPr>
                <w:noProof/>
              </w:rPr>
              <w:t>Es un placer dirigirnos a usted  para presentarle nustros eficientes he impecables servicios en contabilidad.</w:t>
            </w:r>
          </w:p>
          <w:p w14:paraId="073E15C1" w14:textId="77777777" w:rsidR="00C17555" w:rsidRDefault="00C17555" w:rsidP="00C17555">
            <w:pPr>
              <w:rPr>
                <w:noProof/>
              </w:rPr>
            </w:pPr>
          </w:p>
          <w:p w14:paraId="5CADD5AE" w14:textId="2F7E944C" w:rsidR="00C17555" w:rsidRDefault="00C17555" w:rsidP="00C17555">
            <w:pPr>
              <w:rPr>
                <w:noProof/>
              </w:rPr>
            </w:pPr>
            <w:r>
              <w:rPr>
                <w:noProof/>
              </w:rPr>
              <w:t xml:space="preserve">Contamos com un personal altamente capacitado para dar frente a los problemas de la entidad economica, asi como llevar la corretcta gestion de sus ingresos </w:t>
            </w:r>
          </w:p>
          <w:p w14:paraId="260BEF05" w14:textId="562C2E58" w:rsidR="00C17555" w:rsidRDefault="00C17555" w:rsidP="00C17555">
            <w:pPr>
              <w:rPr>
                <w:noProof/>
              </w:rPr>
            </w:pPr>
            <w:r>
              <w:rPr>
                <w:noProof/>
              </w:rPr>
              <w:t xml:space="preserve">Llevamos un control de finanzas a base de sistemas contables especializados como software y libros. </w:t>
            </w:r>
          </w:p>
          <w:p w14:paraId="77FABD08" w14:textId="77777777" w:rsidR="00C17555" w:rsidRDefault="00C17555" w:rsidP="00C17555">
            <w:pPr>
              <w:rPr>
                <w:noProof/>
              </w:rPr>
            </w:pPr>
          </w:p>
          <w:p w14:paraId="54D42CC8" w14:textId="2FA987A1" w:rsidR="00C17555" w:rsidRPr="006658C4" w:rsidRDefault="00C17555" w:rsidP="00C17555">
            <w:pPr>
              <w:rPr>
                <w:noProof/>
              </w:rPr>
            </w:pPr>
            <w:r>
              <w:rPr>
                <w:noProof/>
              </w:rPr>
              <w:t>Ponemos a su disposicion nuetsros servicios, sin mas por el momento agradezco la atencion. Un cordial saludo.</w:t>
            </w:r>
          </w:p>
          <w:p w14:paraId="2C46CBA1" w14:textId="77777777" w:rsidR="00125AB1" w:rsidRPr="006658C4" w:rsidRDefault="003405D0" w:rsidP="00125AB1">
            <w:pPr>
              <w:pStyle w:val="Cierre"/>
              <w:rPr>
                <w:noProof/>
              </w:rPr>
            </w:pPr>
            <w:sdt>
              <w:sdtPr>
                <w:rPr>
                  <w:noProof/>
                </w:rPr>
                <w:alias w:val="Atentamente:"/>
                <w:tag w:val="Atentamente:"/>
                <w:id w:val="1448966695"/>
                <w:placeholder>
                  <w:docPart w:val="14C8BFDAFC4F424F8D62B177275C2E42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rPr>
                    <w:noProof/>
                    <w:lang w:bidi="es-ES"/>
                  </w:rPr>
                  <w:t>Atentamente</w:t>
                </w:r>
              </w:sdtContent>
            </w:sdt>
            <w:r w:rsidR="00125AB1" w:rsidRPr="006658C4">
              <w:rPr>
                <w:noProof/>
                <w:lang w:bidi="es-ES"/>
              </w:rPr>
              <w:t>,</w:t>
            </w:r>
          </w:p>
          <w:sdt>
            <w:sdtPr>
              <w:rPr>
                <w:noProof/>
              </w:rPr>
              <w:alias w:val="Escriba su nombre:"/>
              <w:tag w:val="Escriba su nombre:"/>
              <w:id w:val="1307041948"/>
              <w:placeholder>
                <w:docPart w:val="08FEBA17FA0442469CD4A8280CA2A38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32FEBC67" w14:textId="51401C44" w:rsidR="004D7F4E" w:rsidRPr="00EF7109" w:rsidRDefault="007E14FE" w:rsidP="003A05FE">
                <w:pPr>
                  <w:pStyle w:val="Firma"/>
                  <w:rPr>
                    <w:noProof/>
                  </w:rPr>
                </w:pPr>
                <w:r>
                  <w:rPr>
                    <w:noProof/>
                  </w:rPr>
                  <w:t>METZI KALEVI REYES TREJO</w:t>
                </w:r>
              </w:p>
            </w:sdtContent>
          </w:sdt>
        </w:tc>
      </w:tr>
    </w:tbl>
    <w:p w14:paraId="019A0959" w14:textId="77777777" w:rsidR="00621FD0" w:rsidRDefault="00621FD0" w:rsidP="00EF7109">
      <w:pPr>
        <w:pStyle w:val="Sinespaciado"/>
        <w:rPr>
          <w:noProof/>
        </w:rPr>
      </w:pPr>
    </w:p>
    <w:p w14:paraId="0D6552B5" w14:textId="77777777" w:rsidR="00621FD0" w:rsidRDefault="00621FD0" w:rsidP="00FA2A6A">
      <w:pPr>
        <w:rPr>
          <w:noProof/>
        </w:rPr>
      </w:pPr>
    </w:p>
    <w:sectPr w:rsidR="00621FD0" w:rsidSect="005666E8">
      <w:headerReference w:type="default" r:id="rId7"/>
      <w:footerReference w:type="default" r:id="rId8"/>
      <w:footerReference w:type="first" r:id="rId9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D2E0" w14:textId="77777777" w:rsidR="003405D0" w:rsidRDefault="003405D0" w:rsidP="00713050">
      <w:pPr>
        <w:spacing w:line="240" w:lineRule="auto"/>
      </w:pPr>
      <w:r>
        <w:separator/>
      </w:r>
    </w:p>
  </w:endnote>
  <w:endnote w:type="continuationSeparator" w:id="0">
    <w:p w14:paraId="0709EB9D" w14:textId="77777777" w:rsidR="003405D0" w:rsidRDefault="003405D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F89F815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871FE1" w14:textId="77777777" w:rsidR="00C2098A" w:rsidRDefault="00CA3DF1" w:rsidP="00684488">
          <w:pPr>
            <w:pStyle w:val="Piedepgina"/>
            <w:rPr>
              <w:noProof/>
            </w:rPr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340D37C" wp14:editId="58FE1762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378E9F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DECAC3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D3F48D" wp14:editId="2C5998E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4BB03D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F157460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44C4518" wp14:editId="7D03556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92DA33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1E8967" w14:textId="77777777" w:rsidR="00C2098A" w:rsidRDefault="00C2098A" w:rsidP="00684488">
          <w:pPr>
            <w:pStyle w:val="Piedepgina"/>
            <w:rPr>
              <w:noProof/>
            </w:rPr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3F0264A" wp14:editId="2EF99EA7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AF7307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F4243CD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rreo electrónico:"/>
            <w:tag w:val="Dirección de correo electrónico:"/>
            <w:id w:val="-397436059"/>
            <w:placeholder>
              <w:docPart w:val="3E66189832BB480E85BD3916779FAAB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AFEF1EF" w14:textId="77777777" w:rsidR="00684488" w:rsidRPr="00CA3DF1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Controlador de Twitter:"/>
            <w:tag w:val="Controlador de Twitter:"/>
            <w:id w:val="-944924592"/>
            <w:placeholder>
              <w:docPart w:val="454E4A707BEB4317AC476868A37F260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194090E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Teléfono:"/>
            <w:tag w:val="Teléfono:"/>
            <w:id w:val="-1695224144"/>
            <w:placeholder>
              <w:docPart w:val="51753397D39C4652B34F36B23695C66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72C56DF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noProof/>
            </w:rPr>
            <w:alias w:val="Dirección URL de LinkedIn:"/>
            <w:tag w:val="Dirección URL de LinkedIn:"/>
            <w:id w:val="827485106"/>
            <w:placeholder>
              <w:docPart w:val="E11BA9C386684CA0ADD1D502BDB6CBB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B0D7B5B" w14:textId="77777777" w:rsidR="00684488" w:rsidRPr="00C2098A" w:rsidRDefault="00811117" w:rsidP="00811117">
              <w:pPr>
                <w:pStyle w:val="Piedepgina"/>
                <w:rPr>
                  <w:noProof/>
                </w:rPr>
              </w:pPr>
              <w:r>
                <w:rPr>
                  <w:noProof/>
                  <w:lang w:bidi="es-ES"/>
                </w:rPr>
                <w:t>Dirección URL de LinkedIn</w:t>
              </w:r>
            </w:p>
          </w:sdtContent>
        </w:sdt>
      </w:tc>
    </w:tr>
  </w:tbl>
  <w:sdt>
    <w:sdtPr>
      <w:rPr>
        <w:noProof/>
      </w:rPr>
      <w:id w:val="-760293623"/>
      <w:docPartObj>
        <w:docPartGallery w:val="Page Numbers (Bottom of Page)"/>
        <w:docPartUnique/>
      </w:docPartObj>
    </w:sdtPr>
    <w:sdtEndPr/>
    <w:sdtContent>
      <w:p w14:paraId="1C2FDEF9" w14:textId="77777777" w:rsidR="00C2098A" w:rsidRDefault="00217980" w:rsidP="00217980">
        <w:pPr>
          <w:pStyle w:val="Piedepgina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A2A6A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ABE8BF1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6DB7C7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948483B" wp14:editId="2507D7ED">
                    <wp:extent cx="329184" cy="329184"/>
                    <wp:effectExtent l="0" t="0" r="0" b="0"/>
                    <wp:docPr id="27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3C4EF1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B+RQgAADc5AAAOAAAAZHJzL2Uyb0RvYy54bWzsW91u2zYUvh+wdyB0OWC19WNJNuoUQdpk&#10;BYKuWLO1vVRkyhYmixqlxMneZs/QR+iL7fBQlCnbMZm064ZBuYj1cw4PeX4+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O98kH5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300E42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8F3666E" wp14:editId="6CAD60CD">
                    <wp:extent cx="329184" cy="329184"/>
                    <wp:effectExtent l="0" t="0" r="13970" b="13970"/>
                    <wp:docPr id="34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E666DC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VkuRIAAC9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vFZWS5EgAAL2UAAA4AAAAAAAAA&#10;AAAAAAAALgIAAGRycy9lMm9Eb2MueG1sUEsBAi0AFAAGAAgAAAAhAGhHG9DYAAAAAwEAAA8AAAAA&#10;AAAAAAAAAAAAExUAAGRycy9kb3ducmV2LnhtbFBLBQYAAAAABAAEAPMAAAAY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9FBFF6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2678651" wp14:editId="6898B65A">
                    <wp:extent cx="329184" cy="329184"/>
                    <wp:effectExtent l="0" t="0" r="13970" b="13970"/>
                    <wp:docPr id="37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FD484CF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8HQhEAAMl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H5/7wdCEQAAyV0AAA4AAAAAAAAAAAAAAAAALgIAAGRycy9lMm9Eb2MueG1sUEsBAi0AFAAG&#10;AAgAAAAhAGhHG9DYAAAAAwEAAA8AAAAAAAAAAAAAAAAAnBMAAGRycy9kb3ducmV2LnhtbFBLBQYA&#10;AAAABAAEAPMAAACh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940CDE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45988E3C" wp14:editId="08957116">
                    <wp:extent cx="329184" cy="329184"/>
                    <wp:effectExtent l="0" t="0" r="13970" b="13970"/>
                    <wp:docPr id="40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E85438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lvLh6xBEAAP1jAAAOAAAAAAAAAAAAAAAAAC4CAABkcnMvZTJv&#10;RG9jLnhtbFBLAQItABQABgAIAAAAIQBoRxvQ2AAAAAMBAAAPAAAAAAAAAAAAAAAAAB4UAABkcnMv&#10;ZG93bnJldi54bWxQSwUGAAAAAAQABADzAAAAIx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642C606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Dirección de correo electrónico:"/>
            <w:id w:val="-555553949"/>
            <w:placeholder>
              <w:docPart w:val="7548C2E1F5F44AD2A184E9A48CDCB74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B0BA0F2" w14:textId="77777777" w:rsidR="00811117" w:rsidRPr="00CA3DF1" w:rsidRDefault="00811117" w:rsidP="00811117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ntrolador de Twitter:"/>
            <w:tag w:val="Controlador de Twitter:"/>
            <w:id w:val="-1398894537"/>
            <w:placeholder>
              <w:docPart w:val="253AC165F5B44E6E9FA92D6561D4073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82A629F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Controlador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292758089"/>
            <w:placeholder>
              <w:docPart w:val="899AA0FF83A9491E91923D1FE0A6875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D16273B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762568074"/>
            <w:placeholder>
              <w:docPart w:val="F9C67FFA1EB841FA8AE177343613B7B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5EBE87D" w14:textId="77777777"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14:paraId="3AB39A03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DC40" w14:textId="77777777" w:rsidR="003405D0" w:rsidRDefault="003405D0" w:rsidP="00713050">
      <w:pPr>
        <w:spacing w:line="240" w:lineRule="auto"/>
      </w:pPr>
      <w:r>
        <w:separator/>
      </w:r>
    </w:p>
  </w:footnote>
  <w:footnote w:type="continuationSeparator" w:id="0">
    <w:p w14:paraId="7D2358AA" w14:textId="77777777" w:rsidR="003405D0" w:rsidRDefault="003405D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6"/>
      <w:gridCol w:w="6736"/>
    </w:tblGrid>
    <w:tr w:rsidR="00125981" w:rsidRPr="00F207C0" w14:paraId="1BCE7B44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7E044A6A" w14:textId="77777777" w:rsidR="00125981" w:rsidRPr="00F207C0" w:rsidRDefault="003405D0" w:rsidP="00F328B4">
          <w:pPr>
            <w:pStyle w:val="Iniciales"/>
            <w:rPr>
              <w:noProof/>
            </w:rPr>
          </w:pPr>
          <w:sdt>
            <w:sdtPr>
              <w:rPr>
                <w:noProof/>
              </w:rPr>
              <w:alias w:val="Iniciales:"/>
              <w:tag w:val="Iniciales:"/>
              <w:id w:val="-671179607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E21E0D">
                <w:rPr>
                  <w:noProof/>
                  <w:lang w:bidi="es-ES"/>
                </w:rPr>
                <w:t>SN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6"/>
          </w:tblGrid>
          <w:tr w:rsidR="00125981" w14:paraId="238DFF7C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5A7CFE1" w14:textId="60C21264" w:rsidR="00125981" w:rsidRPr="00EF7109" w:rsidRDefault="003405D0" w:rsidP="00EF7109">
                <w:pPr>
                  <w:pStyle w:val="Ttulo1"/>
                  <w:outlineLvl w:val="0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Escriba su nombre:"/>
                    <w:tag w:val="Escriba su nombre:"/>
                    <w:id w:val="1464918600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E14FE">
                      <w:rPr>
                        <w:noProof/>
                      </w:rPr>
                      <w:t>METZI KALEVI REYES TREJO</w:t>
                    </w:r>
                  </w:sdtContent>
                </w:sdt>
              </w:p>
              <w:p w14:paraId="11DE9886" w14:textId="12F3F3BE" w:rsidR="00125981" w:rsidRDefault="003405D0" w:rsidP="00125981">
                <w:pPr>
                  <w:pStyle w:val="Ttulo2"/>
                  <w:outlineLvl w:val="1"/>
                  <w:rPr>
                    <w:noProof/>
                  </w:rPr>
                </w:pPr>
                <w:sdt>
                  <w:sdtPr>
                    <w:rPr>
                      <w:noProof/>
                    </w:rPr>
                    <w:alias w:val="Profesión o sector:"/>
                    <w:tag w:val="Profesión o sector:"/>
                    <w:id w:val="132802724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E14FE">
                      <w:rPr>
                        <w:noProof/>
                      </w:rPr>
                      <w:t>contador publico</w:t>
                    </w:r>
                  </w:sdtContent>
                </w:sdt>
                <w:r w:rsidR="00125981">
                  <w:rPr>
                    <w:noProof/>
                    <w:lang w:bidi="es-ES"/>
                  </w:rPr>
                  <w:t xml:space="preserve"> | </w:t>
                </w:r>
                <w:sdt>
                  <w:sdtPr>
                    <w:rPr>
                      <w:noProof/>
                    </w:rPr>
                    <w:alias w:val="Vínculo a otras propiedades en línea:"/>
                    <w:tag w:val="Vínculo a otras propiedades en línea:"/>
                    <w:id w:val="-1860885654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E14FE">
                      <w:rPr>
                        <w:noProof/>
                      </w:rPr>
                      <w:t>kale.vibrs</w:t>
                    </w:r>
                  </w:sdtContent>
                </w:sdt>
              </w:p>
            </w:tc>
          </w:tr>
        </w:tbl>
        <w:p w14:paraId="198EF15F" w14:textId="77777777" w:rsidR="00125981" w:rsidRPr="00F207C0" w:rsidRDefault="00125981" w:rsidP="00125981">
          <w:pPr>
            <w:rPr>
              <w:noProof/>
            </w:rPr>
          </w:pPr>
        </w:p>
      </w:tc>
    </w:tr>
  </w:tbl>
  <w:p w14:paraId="5B5BAA8E" w14:textId="77777777" w:rsidR="00217980" w:rsidRDefault="00FA2A6A">
    <w:pPr>
      <w:pStyle w:val="Encabezado"/>
      <w:rPr>
        <w:noProof/>
      </w:rPr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2AE390" wp14:editId="2968C456">
              <wp:simplePos x="0" y="0"/>
              <wp:positionH relativeFrom="column">
                <wp:posOffset>0</wp:posOffset>
              </wp:positionH>
              <wp:positionV relativeFrom="paragraph">
                <wp:posOffset>-1860550</wp:posOffset>
              </wp:positionV>
              <wp:extent cx="6665965" cy="1810512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965" cy="1810512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3BA024" id="Grupo 3" o:spid="_x0000_s1026" style="position:absolute;margin-left:0;margin-top:-146.5pt;width:524.9pt;height:142.55pt;z-index:-251655168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34314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FE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93DDE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405D0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666E8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37D4C"/>
    <w:rsid w:val="00746F7F"/>
    <w:rsid w:val="007623E5"/>
    <w:rsid w:val="00796BFE"/>
    <w:rsid w:val="007C16C5"/>
    <w:rsid w:val="007C7C1A"/>
    <w:rsid w:val="007E14FE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BF65DF"/>
    <w:rsid w:val="00C018EF"/>
    <w:rsid w:val="00C05502"/>
    <w:rsid w:val="00C17555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1E0D"/>
    <w:rsid w:val="00E22E87"/>
    <w:rsid w:val="00E8007E"/>
    <w:rsid w:val="00E96C92"/>
    <w:rsid w:val="00ED0012"/>
    <w:rsid w:val="00EF7109"/>
    <w:rsid w:val="00F207C0"/>
    <w:rsid w:val="00F20AE5"/>
    <w:rsid w:val="00F30A68"/>
    <w:rsid w:val="00F328B4"/>
    <w:rsid w:val="00F645C7"/>
    <w:rsid w:val="00F87ECA"/>
    <w:rsid w:val="00F9000F"/>
    <w:rsid w:val="00FA2A6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FFD3"/>
  <w15:chartTrackingRefBased/>
  <w15:docId w15:val="{8349F1FD-FFC0-46F1-BF83-8B3B913D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Ttulo1">
    <w:name w:val="heading 1"/>
    <w:basedOn w:val="Normal"/>
    <w:link w:val="Ttulo1C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D123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151C62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151C62"/>
  </w:style>
  <w:style w:type="paragraph" w:styleId="Piedepgina">
    <w:name w:val="footer"/>
    <w:basedOn w:val="Normal"/>
    <w:link w:val="PiedepginaC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C62"/>
    <w:rPr>
      <w:rFonts w:asciiTheme="majorHAnsi" w:hAnsiTheme="majorHAnsi"/>
      <w:caps/>
    </w:rPr>
  </w:style>
  <w:style w:type="paragraph" w:styleId="Saludo">
    <w:name w:val="Salutation"/>
    <w:basedOn w:val="Normal"/>
    <w:next w:val="Normal"/>
    <w:link w:val="SaludoCar"/>
    <w:uiPriority w:val="12"/>
    <w:qFormat/>
    <w:rsid w:val="00AD22CE"/>
  </w:style>
  <w:style w:type="character" w:customStyle="1" w:styleId="SaludoCar">
    <w:name w:val="Saludo Car"/>
    <w:basedOn w:val="Fuentedeprrafopredeter"/>
    <w:link w:val="Saludo"/>
    <w:uiPriority w:val="12"/>
    <w:rsid w:val="00AD22CE"/>
  </w:style>
  <w:style w:type="paragraph" w:styleId="Cierre">
    <w:name w:val="Closing"/>
    <w:basedOn w:val="Normal"/>
    <w:next w:val="Firma"/>
    <w:link w:val="CierreCar"/>
    <w:uiPriority w:val="13"/>
    <w:qFormat/>
    <w:rsid w:val="00AD22CE"/>
    <w:pPr>
      <w:spacing w:before="36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AD22CE"/>
  </w:style>
  <w:style w:type="paragraph" w:styleId="Firma">
    <w:name w:val="Signature"/>
    <w:basedOn w:val="Normal"/>
    <w:next w:val="Normal"/>
    <w:link w:val="FirmaCar"/>
    <w:uiPriority w:val="14"/>
    <w:qFormat/>
    <w:rsid w:val="00AD22CE"/>
    <w:pPr>
      <w:spacing w:after="20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7623E5"/>
  </w:style>
  <w:style w:type="paragraph" w:styleId="Fecha">
    <w:name w:val="Date"/>
    <w:basedOn w:val="Normal"/>
    <w:next w:val="Normal"/>
    <w:link w:val="FechaCar"/>
    <w:uiPriority w:val="11"/>
    <w:qFormat/>
    <w:rsid w:val="00AD22CE"/>
    <w:pPr>
      <w:spacing w:before="780" w:after="200"/>
    </w:pPr>
  </w:style>
  <w:style w:type="character" w:customStyle="1" w:styleId="FechaCar">
    <w:name w:val="Fecha Car"/>
    <w:basedOn w:val="Fuentedeprrafopredeter"/>
    <w:link w:val="Fecha"/>
    <w:uiPriority w:val="11"/>
    <w:rsid w:val="00AD22CE"/>
  </w:style>
  <w:style w:type="character" w:customStyle="1" w:styleId="Ttulo8Car">
    <w:name w:val="Título 8 Car"/>
    <w:basedOn w:val="Fuentedeprrafopredeter"/>
    <w:link w:val="Ttulo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57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10578"/>
  </w:style>
  <w:style w:type="paragraph" w:styleId="Textodebloque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05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057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1057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1057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1057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1057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1057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1057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10578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1057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1057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1057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1057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057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05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057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1057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10578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10578"/>
  </w:style>
  <w:style w:type="character" w:styleId="nfasis">
    <w:name w:val="Emphasis"/>
    <w:basedOn w:val="Fuentedeprrafopredeter"/>
    <w:uiPriority w:val="10"/>
    <w:semiHidden/>
    <w:unhideWhenUsed/>
    <w:rsid w:val="0061057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057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10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10578"/>
    <w:rPr>
      <w:szCs w:val="20"/>
    </w:rPr>
  </w:style>
  <w:style w:type="table" w:styleId="Tablaconcuadrcula1clara">
    <w:name w:val="Grid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610578"/>
  </w:style>
  <w:style w:type="paragraph" w:styleId="DireccinHTML">
    <w:name w:val="HTML Address"/>
    <w:basedOn w:val="Normal"/>
    <w:link w:val="DireccinHTMLC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1057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1057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1057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057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1057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10578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123DB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10578"/>
  </w:style>
  <w:style w:type="paragraph" w:styleId="Lista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1057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10578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10578"/>
  </w:style>
  <w:style w:type="character" w:styleId="Nmerodepgina">
    <w:name w:val="page number"/>
    <w:basedOn w:val="Fuentedeprrafopredeter"/>
    <w:uiPriority w:val="99"/>
    <w:semiHidden/>
    <w:unhideWhenUsed/>
    <w:rsid w:val="00610578"/>
  </w:style>
  <w:style w:type="table" w:styleId="Tablanormal1">
    <w:name w:val="Plain Table 1"/>
    <w:basedOn w:val="Tabla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10578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10578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61057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10578"/>
  </w:style>
  <w:style w:type="table" w:styleId="Tablaprofesional">
    <w:name w:val="Table Professional"/>
    <w:basedOn w:val="Tabla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ecable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48C2E1F5F44AD2A184E9A48CDCB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5BADD-7C62-494E-B25E-5F98B928117B}"/>
      </w:docPartPr>
      <w:docPartBody>
        <w:p w:rsidR="0007780E" w:rsidRDefault="00E007B7">
          <w:pPr>
            <w:pStyle w:val="7548C2E1F5F44AD2A184E9A48CDCB74A"/>
          </w:pPr>
          <w:r>
            <w:rPr>
              <w:noProof/>
              <w:lang w:bidi="es-ES"/>
            </w:rPr>
            <w:t>SN</w:t>
          </w:r>
        </w:p>
      </w:docPartBody>
    </w:docPart>
    <w:docPart>
      <w:docPartPr>
        <w:name w:val="3E66189832BB480E85BD3916779FA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EC7E2-C934-4590-932B-8F4144204D59}"/>
      </w:docPartPr>
      <w:docPartBody>
        <w:p w:rsidR="0007780E" w:rsidRDefault="00E007B7">
          <w:pPr>
            <w:pStyle w:val="3E66189832BB480E85BD3916779FAAB3"/>
          </w:pPr>
          <w:r w:rsidRPr="006658C4">
            <w:rPr>
              <w:noProof/>
              <w:lang w:bidi="es-ES"/>
            </w:rPr>
            <w:t>Contacto</w:t>
          </w:r>
        </w:p>
      </w:docPartBody>
    </w:docPart>
    <w:docPart>
      <w:docPartPr>
        <w:name w:val="253AC165F5B44E6E9FA92D6561D4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26ADE-2DFD-4FA7-B72E-92C7A2175B4B}"/>
      </w:docPartPr>
      <w:docPartBody>
        <w:p w:rsidR="0007780E" w:rsidRDefault="00E007B7">
          <w:pPr>
            <w:pStyle w:val="253AC165F5B44E6E9FA92D6561D40732"/>
          </w:pPr>
          <w:r w:rsidRPr="006658C4">
            <w:rPr>
              <w:noProof/>
              <w:lang w:bidi="es-ES"/>
            </w:rPr>
            <w:t>Dirección</w:t>
          </w:r>
        </w:p>
      </w:docPartBody>
    </w:docPart>
    <w:docPart>
      <w:docPartPr>
        <w:name w:val="454E4A707BEB4317AC476868A37F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ADCDA-9C93-4E75-B760-A008D60A94FC}"/>
      </w:docPartPr>
      <w:docPartBody>
        <w:p w:rsidR="0007780E" w:rsidRDefault="00E007B7">
          <w:pPr>
            <w:pStyle w:val="454E4A707BEB4317AC476868A37F260E"/>
          </w:pPr>
          <w:r w:rsidRPr="006658C4">
            <w:rPr>
              <w:noProof/>
              <w:lang w:bidi="es-ES"/>
            </w:rPr>
            <w:t>Ciudad y código postal</w:t>
          </w:r>
        </w:p>
      </w:docPartBody>
    </w:docPart>
    <w:docPart>
      <w:docPartPr>
        <w:name w:val="899AA0FF83A9491E91923D1FE0A6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014F0-33D2-4B95-B543-060288EC4A56}"/>
      </w:docPartPr>
      <w:docPartBody>
        <w:p w:rsidR="0007780E" w:rsidRDefault="00E007B7">
          <w:pPr>
            <w:pStyle w:val="899AA0FF83A9491E91923D1FE0A6875E"/>
          </w:pPr>
          <w:r w:rsidRPr="006658C4">
            <w:rPr>
              <w:noProof/>
              <w:lang w:bidi="es-ES"/>
            </w:rPr>
            <w:t>Correo electrónico</w:t>
          </w:r>
        </w:p>
      </w:docPartBody>
    </w:docPart>
    <w:docPart>
      <w:docPartPr>
        <w:name w:val="51753397D39C4652B34F36B23695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2534D-792A-46A6-B1C3-7E25A22A2E6D}"/>
      </w:docPartPr>
      <w:docPartBody>
        <w:p w:rsidR="0007780E" w:rsidRDefault="00E007B7">
          <w:pPr>
            <w:pStyle w:val="51753397D39C4652B34F36B23695C66E"/>
          </w:pPr>
          <w:r w:rsidRPr="006658C4">
            <w:rPr>
              <w:noProof/>
              <w:lang w:bidi="es-ES"/>
            </w:rPr>
            <w:t>Teléfono</w:t>
          </w:r>
        </w:p>
      </w:docPartBody>
    </w:docPart>
    <w:docPart>
      <w:docPartPr>
        <w:name w:val="F9C67FFA1EB841FA8AE177343613B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005E9-806E-4537-8D96-FA573B807F70}"/>
      </w:docPartPr>
      <w:docPartBody>
        <w:p w:rsidR="0007780E" w:rsidRDefault="00E007B7">
          <w:pPr>
            <w:pStyle w:val="F9C67FFA1EB841FA8AE177343613B7B9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E11BA9C386684CA0ADD1D502BDB6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C739D-E7CD-4313-8FFA-DAB2C9249E0C}"/>
      </w:docPartPr>
      <w:docPartBody>
        <w:p w:rsidR="0007780E" w:rsidRDefault="00E007B7">
          <w:pPr>
            <w:pStyle w:val="E11BA9C386684CA0ADD1D502BDB6CBBD"/>
          </w:pPr>
          <w:r>
            <w:rPr>
              <w:noProof/>
              <w:lang w:bidi="es-ES"/>
            </w:rPr>
            <w:t>Profesión o sector</w:t>
          </w:r>
        </w:p>
      </w:docPartBody>
    </w:docPart>
    <w:docPart>
      <w:docPartPr>
        <w:name w:val="80225B4D5A25422AB133717FAC8D4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76829-B2FE-4A8F-A2EF-2A20D4C85915}"/>
      </w:docPartPr>
      <w:docPartBody>
        <w:p w:rsidR="0007780E" w:rsidRDefault="00E007B7">
          <w:pPr>
            <w:pStyle w:val="80225B4D5A25422AB133717FAC8D4233"/>
          </w:pPr>
          <w:r w:rsidRPr="006658C4">
            <w:rPr>
              <w:noProof/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9D386D576E3240229A5A853EB61E5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3C89-B01D-480A-9DA0-08577F00CDC3}"/>
      </w:docPartPr>
      <w:docPartBody>
        <w:p w:rsidR="0007780E" w:rsidRDefault="00E007B7">
          <w:pPr>
            <w:pStyle w:val="9D386D576E3240229A5A853EB61E54C2"/>
          </w:pPr>
          <w:r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FA2A71355A1249F2AB503386DE41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6483D-0E3B-460D-A8EC-62BD3C7336B3}"/>
      </w:docPartPr>
      <w:docPartBody>
        <w:p w:rsidR="0007780E" w:rsidRDefault="00E007B7">
          <w:pPr>
            <w:pStyle w:val="FA2A71355A1249F2AB503386DE41F655"/>
          </w:pPr>
          <w:r w:rsidRPr="006658C4">
            <w:rPr>
              <w:noProof/>
              <w:lang w:bidi="es-ES"/>
            </w:rPr>
            <w:t>nombre del destinatario</w:t>
          </w:r>
        </w:p>
      </w:docPartBody>
    </w:docPart>
    <w:docPart>
      <w:docPartPr>
        <w:name w:val="14C8BFDAFC4F424F8D62B177275C2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A367B-D675-4CFF-A6BE-63CE40DEB21A}"/>
      </w:docPartPr>
      <w:docPartBody>
        <w:p w:rsidR="0007780E" w:rsidRDefault="00E007B7">
          <w:pPr>
            <w:pStyle w:val="14C8BFDAFC4F424F8D62B177275C2E42"/>
          </w:pPr>
          <w:r w:rsidRPr="006658C4">
            <w:rPr>
              <w:noProof/>
              <w:lang w:bidi="es-ES"/>
            </w:rPr>
            <w:t>Atentamente</w:t>
          </w:r>
        </w:p>
      </w:docPartBody>
    </w:docPart>
    <w:docPart>
      <w:docPartPr>
        <w:name w:val="08FEBA17FA0442469CD4A8280CA2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0FF67-666E-4664-95F0-201850F83A48}"/>
      </w:docPartPr>
      <w:docPartBody>
        <w:p w:rsidR="0007780E" w:rsidRDefault="00E007B7">
          <w:pPr>
            <w:pStyle w:val="08FEBA17FA0442469CD4A8280CA2A38C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B7"/>
    <w:rsid w:val="0007780E"/>
    <w:rsid w:val="00A00505"/>
    <w:rsid w:val="00E0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48C2E1F5F44AD2A184E9A48CDCB74A">
    <w:name w:val="7548C2E1F5F44AD2A184E9A48CDCB74A"/>
  </w:style>
  <w:style w:type="paragraph" w:customStyle="1" w:styleId="3E66189832BB480E85BD3916779FAAB3">
    <w:name w:val="3E66189832BB480E85BD3916779FAAB3"/>
  </w:style>
  <w:style w:type="paragraph" w:customStyle="1" w:styleId="253AC165F5B44E6E9FA92D6561D40732">
    <w:name w:val="253AC165F5B44E6E9FA92D6561D40732"/>
  </w:style>
  <w:style w:type="paragraph" w:customStyle="1" w:styleId="454E4A707BEB4317AC476868A37F260E">
    <w:name w:val="454E4A707BEB4317AC476868A37F260E"/>
  </w:style>
  <w:style w:type="paragraph" w:customStyle="1" w:styleId="899AA0FF83A9491E91923D1FE0A6875E">
    <w:name w:val="899AA0FF83A9491E91923D1FE0A6875E"/>
  </w:style>
  <w:style w:type="paragraph" w:customStyle="1" w:styleId="51753397D39C4652B34F36B23695C66E">
    <w:name w:val="51753397D39C4652B34F36B23695C66E"/>
  </w:style>
  <w:style w:type="paragraph" w:customStyle="1" w:styleId="F9C67FFA1EB841FA8AE177343613B7B9">
    <w:name w:val="F9C67FFA1EB841FA8AE177343613B7B9"/>
  </w:style>
  <w:style w:type="paragraph" w:customStyle="1" w:styleId="E11BA9C386684CA0ADD1D502BDB6CBBD">
    <w:name w:val="E11BA9C386684CA0ADD1D502BDB6CBBD"/>
  </w:style>
  <w:style w:type="paragraph" w:customStyle="1" w:styleId="80225B4D5A25422AB133717FAC8D4233">
    <w:name w:val="80225B4D5A25422AB133717FAC8D4233"/>
  </w:style>
  <w:style w:type="paragraph" w:customStyle="1" w:styleId="9D386D576E3240229A5A853EB61E54C2">
    <w:name w:val="9D386D576E3240229A5A853EB61E54C2"/>
  </w:style>
  <w:style w:type="paragraph" w:customStyle="1" w:styleId="FA2A71355A1249F2AB503386DE41F655">
    <w:name w:val="FA2A71355A1249F2AB503386DE41F655"/>
  </w:style>
  <w:style w:type="paragraph" w:customStyle="1" w:styleId="14C8BFDAFC4F424F8D62B177275C2E42">
    <w:name w:val="14C8BFDAFC4F424F8D62B177275C2E42"/>
  </w:style>
  <w:style w:type="paragraph" w:customStyle="1" w:styleId="08FEBA17FA0442469CD4A8280CA2A38C">
    <w:name w:val="08FEBA17FA0442469CD4A8280CA2A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impecable diseñada por MOO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lic. alfredo piña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contador publico</dc:subject>
  <dc:creator>Laboratorios</dc:creator>
  <cp:keywords/>
  <dc:description>kale.vibrs</dc:description>
  <cp:lastModifiedBy>Laboratorios</cp:lastModifiedBy>
  <cp:revision>2</cp:revision>
  <dcterms:created xsi:type="dcterms:W3CDTF">2025-09-09T16:29:00Z</dcterms:created>
  <dcterms:modified xsi:type="dcterms:W3CDTF">2025-09-09T16:29:00Z</dcterms:modified>
  <cp:contentStatus>METZI KALEVI REYES TREJO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