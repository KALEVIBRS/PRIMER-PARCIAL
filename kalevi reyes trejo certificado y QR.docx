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B991" w14:textId="77777777" w:rsidR="003D0B8F" w:rsidRDefault="00D16F32" w:rsidP="000319B8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6FB87D9" wp14:editId="340C9044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254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709B8" w14:textId="0F996463" w:rsidR="00F226D5" w:rsidRDefault="00F226D5" w:rsidP="00F22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6FB87D9" id="Rectángulo 1" o:spid="_x0000_s1026" alt="&quot;&quot;" style="position:absolute;left:0;text-align:left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" stroked="f" strokeweight="1pt">
                <v:fill r:id="rId10" o:title="" recolor="t" rotate="t" type="frame"/>
                <v:textbox>
                  <w:txbxContent>
                    <w:p w14:paraId="070709B8" w14:textId="0F996463" w:rsidR="00F226D5" w:rsidRDefault="00F226D5" w:rsidP="00F226D5"/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1B72A4B9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52DDA0E7" w14:textId="01CE38F2" w:rsidR="003D0B8F" w:rsidRPr="00895B2D" w:rsidRDefault="007706A4" w:rsidP="00895B2D">
            <w:pPr>
              <w:pStyle w:val="Ttulo"/>
            </w:pPr>
            <w:r>
              <w:t>ALUMNA DESTACADA EN CONTABILIDAD</w:t>
            </w:r>
          </w:p>
        </w:tc>
      </w:tr>
      <w:tr w:rsidR="003D0B8F" w:rsidRPr="00895B2D" w14:paraId="062B7D48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182608C7" w14:textId="261277CA" w:rsidR="003D0B8F" w:rsidRPr="00895B2D" w:rsidRDefault="007706A4" w:rsidP="00895B2D">
            <w:pPr>
              <w:pStyle w:val="Subttulo"/>
            </w:pPr>
            <w:r>
              <w:t>Este certificado se otorga a la alumna</w:t>
            </w:r>
          </w:p>
        </w:tc>
      </w:tr>
      <w:tr w:rsidR="003D0B8F" w:rsidRPr="00895B2D" w14:paraId="27E2CCEB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4D71F578" w14:textId="697D2541" w:rsidR="003D0B8F" w:rsidRPr="00895B2D" w:rsidRDefault="007706A4" w:rsidP="00895B2D">
            <w:pPr>
              <w:pStyle w:val="Ttulo1"/>
            </w:pPr>
            <w:r>
              <w:t>KALEVI REYES TREJO</w:t>
            </w:r>
          </w:p>
        </w:tc>
      </w:tr>
      <w:tr w:rsidR="003D0B8F" w:rsidRPr="00895B2D" w14:paraId="122154EA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42DC226C" w14:textId="68F3C1F5" w:rsidR="00283F5C" w:rsidRPr="00895B2D" w:rsidRDefault="007706A4" w:rsidP="00895B2D">
            <w:pPr>
              <w:pStyle w:val="Subttulo"/>
            </w:pPr>
            <w:r>
              <w:t>Por su desempeño y constancia en la materia Fundamentos de Contabilidad</w:t>
            </w:r>
          </w:p>
        </w:tc>
      </w:tr>
      <w:tr w:rsidR="008B138A" w14:paraId="502247E8" w14:textId="77777777" w:rsidTr="00CA4DEF">
        <w:trPr>
          <w:trHeight w:val="1652"/>
        </w:trPr>
        <w:tc>
          <w:tcPr>
            <w:tcW w:w="990" w:type="dxa"/>
          </w:tcPr>
          <w:p w14:paraId="23C35A05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18613076" w14:textId="04FBCA0D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638CCCA6" w14:textId="4A83087F" w:rsidR="00895B2D" w:rsidRDefault="00F226D5" w:rsidP="006C6D4A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5EE92C3" wp14:editId="3DBED4F2">
                  <wp:simplePos x="0" y="0"/>
                  <wp:positionH relativeFrom="column">
                    <wp:posOffset>-316865</wp:posOffset>
                  </wp:positionH>
                  <wp:positionV relativeFrom="paragraph">
                    <wp:posOffset>-408940</wp:posOffset>
                  </wp:positionV>
                  <wp:extent cx="866775" cy="866775"/>
                  <wp:effectExtent l="0" t="0" r="9525" b="952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2B93D579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61713C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254C9597" w14:textId="77777777" w:rsidTr="00156BE4">
        <w:trPr>
          <w:trHeight w:val="1584"/>
        </w:trPr>
        <w:tc>
          <w:tcPr>
            <w:tcW w:w="990" w:type="dxa"/>
          </w:tcPr>
          <w:p w14:paraId="4E2D807F" w14:textId="77B0B014" w:rsidR="00156BE4" w:rsidRPr="00895B2D" w:rsidRDefault="00156BE4" w:rsidP="00156BE4"/>
        </w:tc>
        <w:tc>
          <w:tcPr>
            <w:tcW w:w="5472" w:type="dxa"/>
          </w:tcPr>
          <w:p w14:paraId="42A77396" w14:textId="5C76ED76" w:rsidR="00156BE4" w:rsidRPr="00895B2D" w:rsidRDefault="007706A4" w:rsidP="00895B2D">
            <w:pPr>
              <w:pStyle w:val="Nombredelmoderador"/>
            </w:pPr>
            <w:proofErr w:type="spellStart"/>
            <w:r>
              <w:t>C.p.</w:t>
            </w:r>
            <w:proofErr w:type="spellEnd"/>
            <w:r>
              <w:t xml:space="preserve"> Josefina Ibarra Villegas </w:t>
            </w:r>
          </w:p>
        </w:tc>
        <w:tc>
          <w:tcPr>
            <w:tcW w:w="644" w:type="dxa"/>
          </w:tcPr>
          <w:p w14:paraId="2D0A071A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74BF4077" w14:textId="77777777" w:rsidR="00156BE4" w:rsidRPr="00895B2D" w:rsidRDefault="006F4D16" w:rsidP="00895B2D">
            <w:pPr>
              <w:pStyle w:val="Fechaalaizquierda"/>
              <w:framePr w:wrap="around"/>
            </w:pPr>
            <w:sdt>
              <w:sdtPr>
                <w:id w:val="-263302335"/>
                <w:placeholder>
                  <w:docPart w:val="03CC12C35B1B46B09990D9C8F0722F26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990" w:type="dxa"/>
          </w:tcPr>
          <w:p w14:paraId="68191522" w14:textId="77777777" w:rsidR="00156BE4" w:rsidRPr="00895B2D" w:rsidRDefault="00156BE4" w:rsidP="00895B2D">
            <w:pPr>
              <w:pStyle w:val="Fechaalaizquierda"/>
              <w:framePr w:wrap="around"/>
            </w:pPr>
          </w:p>
        </w:tc>
      </w:tr>
    </w:tbl>
    <w:p w14:paraId="06138C57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3465F9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5251" w14:textId="77777777" w:rsidR="006F4D16" w:rsidRDefault="006F4D16" w:rsidP="0010090C">
      <w:r>
        <w:separator/>
      </w:r>
    </w:p>
  </w:endnote>
  <w:endnote w:type="continuationSeparator" w:id="0">
    <w:p w14:paraId="3961293D" w14:textId="77777777" w:rsidR="006F4D16" w:rsidRDefault="006F4D16" w:rsidP="0010090C">
      <w:r>
        <w:continuationSeparator/>
      </w:r>
    </w:p>
  </w:endnote>
  <w:endnote w:type="continuationNotice" w:id="1">
    <w:p w14:paraId="15D36299" w14:textId="77777777" w:rsidR="006F4D16" w:rsidRDefault="006F4D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22F9" w14:textId="77777777" w:rsidR="006F4D16" w:rsidRDefault="006F4D16" w:rsidP="0010090C">
      <w:r>
        <w:separator/>
      </w:r>
    </w:p>
  </w:footnote>
  <w:footnote w:type="continuationSeparator" w:id="0">
    <w:p w14:paraId="36F8327B" w14:textId="77777777" w:rsidR="006F4D16" w:rsidRDefault="006F4D16" w:rsidP="0010090C">
      <w:r>
        <w:continuationSeparator/>
      </w:r>
    </w:p>
  </w:footnote>
  <w:footnote w:type="continuationNotice" w:id="1">
    <w:p w14:paraId="4CC0DE51" w14:textId="77777777" w:rsidR="006F4D16" w:rsidRDefault="006F4D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A4"/>
    <w:rsid w:val="000319B8"/>
    <w:rsid w:val="000E1561"/>
    <w:rsid w:val="0010090C"/>
    <w:rsid w:val="00156BE4"/>
    <w:rsid w:val="001E3AAD"/>
    <w:rsid w:val="001E755D"/>
    <w:rsid w:val="00283F5C"/>
    <w:rsid w:val="00286146"/>
    <w:rsid w:val="00320A2E"/>
    <w:rsid w:val="003465F9"/>
    <w:rsid w:val="00364453"/>
    <w:rsid w:val="003C0805"/>
    <w:rsid w:val="003D0B8F"/>
    <w:rsid w:val="00404D14"/>
    <w:rsid w:val="004377B2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6F4D16"/>
    <w:rsid w:val="00754A95"/>
    <w:rsid w:val="007706A4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00CB3"/>
    <w:rsid w:val="00E405EE"/>
    <w:rsid w:val="00EA769C"/>
    <w:rsid w:val="00ED577D"/>
    <w:rsid w:val="00ED6F3D"/>
    <w:rsid w:val="00F226D5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0D2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bredelmoderador">
    <w:name w:val="Nombre del moder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Fechaalaizquierda">
    <w:name w:val="Fecha a la izquier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6445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inespaciado">
    <w:name w:val="No Spacing"/>
    <w:uiPriority w:val="1"/>
    <w:semiHidden/>
    <w:rsid w:val="00557217"/>
  </w:style>
  <w:style w:type="character" w:styleId="nfasis">
    <w:name w:val="Emphasis"/>
    <w:basedOn w:val="Fuentedeprrafopredeter"/>
    <w:uiPriority w:val="20"/>
    <w:semiHidden/>
    <w:rsid w:val="00557217"/>
    <w:rPr>
      <w:i/>
      <w:iCs/>
    </w:rPr>
  </w:style>
  <w:style w:type="paragraph" w:styleId="Encabezado">
    <w:name w:val="header"/>
    <w:basedOn w:val="Normal"/>
    <w:link w:val="Encabezado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B21"/>
  </w:style>
  <w:style w:type="paragraph" w:styleId="Piedepgina">
    <w:name w:val="footer"/>
    <w:basedOn w:val="Normal"/>
    <w:link w:val="Piedepgina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42DF3E68-CA95-4B96-8AFA-7AE69FD34A84%7d\%7b8139EF9B-3B42-4AF1-B54A-E21164B633CC%7dTF404c3254-b7c3-4ca1-961f-bf6b008649c7ed30e2f8_win32-7a8c2973a4f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C12C35B1B46B09990D9C8F072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D028F-FC33-433A-98CC-2901E80F40CB}"/>
      </w:docPartPr>
      <w:docPartBody>
        <w:p w:rsidR="00000000" w:rsidRDefault="00DF6510">
          <w:pPr>
            <w:pStyle w:val="03CC12C35B1B46B09990D9C8F0722F26"/>
          </w:pPr>
          <w:r w:rsidRPr="00895B2D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10"/>
    <w:rsid w:val="00D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D83CA35B7F4C398D331DA9CFB0FB29">
    <w:name w:val="A4D83CA35B7F4C398D331DA9CFB0FB29"/>
  </w:style>
  <w:style w:type="paragraph" w:customStyle="1" w:styleId="FDA3045CD1B9477DBC452202DEDEA885">
    <w:name w:val="FDA3045CD1B9477DBC452202DEDEA885"/>
  </w:style>
  <w:style w:type="paragraph" w:customStyle="1" w:styleId="C03550F391B14A4D918561D807DD1AD2">
    <w:name w:val="C03550F391B14A4D918561D807DD1AD2"/>
  </w:style>
  <w:style w:type="paragraph" w:customStyle="1" w:styleId="CAE2593357504F0194AC847A828013DC">
    <w:name w:val="CAE2593357504F0194AC847A828013DC"/>
  </w:style>
  <w:style w:type="paragraph" w:customStyle="1" w:styleId="FB77E35660094590946119CA99AEF6EF">
    <w:name w:val="FB77E35660094590946119CA99AEF6EF"/>
  </w:style>
  <w:style w:type="paragraph" w:customStyle="1" w:styleId="03CC12C35B1B46B09990D9C8F0722F26">
    <w:name w:val="03CC12C35B1B46B09990D9C8F0722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{8139EF9B-3B42-4AF1-B54A-E21164B633CC}TF404c3254-b7c3-4ca1-961f-bf6b008649c7ed30e2f8_win32-7a8c2973a4f0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2025-09-17T16:39:00Z</dcterms:created>
  <dcterms:modified xsi:type="dcterms:W3CDTF">2025-09-17T16:39:00Z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